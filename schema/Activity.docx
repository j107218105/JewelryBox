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59"/>
        <w:gridCol w:w="993"/>
        <w:gridCol w:w="1000"/>
        <w:gridCol w:w="997"/>
        <w:gridCol w:w="997"/>
        <w:gridCol w:w="1430"/>
        <w:gridCol w:w="1293"/>
        <w:gridCol w:w="2054"/>
        <w:gridCol w:w="2057"/>
        <w:gridCol w:w="993"/>
        <w:gridCol w:w="2047"/>
      </w:tblGrid>
      <w:tr w:rsidR="00C51091" w:rsidRPr="004360EB" w:rsidTr="004360EB">
        <w:tc>
          <w:tcPr>
            <w:tcW w:w="647" w:type="pct"/>
            <w:shd w:val="clear" w:color="auto" w:fill="7F7F7F" w:themeFill="text1" w:themeFillTint="80"/>
          </w:tcPr>
          <w:p w:rsidR="00C51091" w:rsidRPr="004360EB" w:rsidRDefault="00C51091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DATABASE</w:t>
            </w:r>
          </w:p>
        </w:tc>
        <w:tc>
          <w:tcPr>
            <w:tcW w:w="939" w:type="pct"/>
            <w:gridSpan w:val="3"/>
          </w:tcPr>
          <w:p w:rsidR="00C51091" w:rsidRPr="004360EB" w:rsidRDefault="00C51091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JewelryboxDB</w:t>
            </w:r>
          </w:p>
        </w:tc>
        <w:tc>
          <w:tcPr>
            <w:tcW w:w="762" w:type="pct"/>
            <w:gridSpan w:val="2"/>
            <w:shd w:val="clear" w:color="auto" w:fill="7F7F7F" w:themeFill="text1" w:themeFillTint="80"/>
          </w:tcPr>
          <w:p w:rsidR="00C51091" w:rsidRPr="004360EB" w:rsidRDefault="00C51091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SCHEMA</w:t>
            </w:r>
          </w:p>
        </w:tc>
        <w:tc>
          <w:tcPr>
            <w:tcW w:w="1051" w:type="pct"/>
            <w:gridSpan w:val="2"/>
          </w:tcPr>
          <w:p w:rsidR="00C51091" w:rsidRPr="004360EB" w:rsidRDefault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public</w:t>
            </w:r>
          </w:p>
        </w:tc>
        <w:tc>
          <w:tcPr>
            <w:tcW w:w="646" w:type="pct"/>
            <w:shd w:val="clear" w:color="auto" w:fill="7F7F7F" w:themeFill="text1" w:themeFillTint="80"/>
          </w:tcPr>
          <w:p w:rsidR="00C51091" w:rsidRPr="004360EB" w:rsidRDefault="00C51091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TABLE</w:t>
            </w:r>
          </w:p>
        </w:tc>
        <w:tc>
          <w:tcPr>
            <w:tcW w:w="955" w:type="pct"/>
            <w:gridSpan w:val="2"/>
          </w:tcPr>
          <w:p w:rsidR="00C51091" w:rsidRPr="004360EB" w:rsidRDefault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C51091">
              <w:rPr>
                <w:rFonts w:ascii="Bitstream Vera Sans Mono" w:hAnsi="Bitstream Vera Sans Mono"/>
                <w:sz w:val="16"/>
                <w:szCs w:val="16"/>
              </w:rPr>
              <w:t>Activity</w:t>
            </w:r>
          </w:p>
        </w:tc>
      </w:tr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SEQUENCE</w:t>
            </w:r>
          </w:p>
        </w:tc>
        <w:tc>
          <w:tcPr>
            <w:tcW w:w="2107" w:type="pct"/>
            <w:gridSpan w:val="6"/>
          </w:tcPr>
          <w:p w:rsidR="004360EB" w:rsidRPr="004360EB" w:rsidRDefault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C51091">
              <w:rPr>
                <w:rFonts w:ascii="Bitstream Vera Sans Mono" w:hAnsi="Bitstream Vera Sans Mono"/>
                <w:sz w:val="16"/>
                <w:szCs w:val="16"/>
              </w:rPr>
              <w:t>Activity</w:t>
            </w:r>
            <w:r w:rsidR="00280C4E" w:rsidRPr="004360EB">
              <w:rPr>
                <w:rFonts w:ascii="Bitstream Vera Sans Mono" w:hAnsi="Bitstream Vera Sans Mono"/>
                <w:sz w:val="16"/>
                <w:szCs w:val="16"/>
              </w:rPr>
              <w:t>_id_seq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  <w:tc>
          <w:tcPr>
            <w:tcW w:w="1601" w:type="pct"/>
            <w:gridSpan w:val="3"/>
          </w:tcPr>
          <w:p w:rsidR="004360EB" w:rsidRPr="004360EB" w:rsidRDefault="00C51091" w:rsidP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C51091">
              <w:rPr>
                <w:rFonts w:ascii="Bitstream Vera Sans Mono" w:hAnsi="Bitstream Vera Sans Mono" w:hint="eastAsia"/>
                <w:sz w:val="16"/>
                <w:szCs w:val="16"/>
              </w:rPr>
              <w:t>活動</w:t>
            </w:r>
          </w:p>
        </w:tc>
      </w:tr>
      <w:tr w:rsidR="004360EB" w:rsidRPr="004360EB" w:rsidTr="00C51091">
        <w:tc>
          <w:tcPr>
            <w:tcW w:w="1273" w:type="pct"/>
            <w:gridSpan w:val="3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COLUMN</w:t>
            </w:r>
          </w:p>
        </w:tc>
        <w:tc>
          <w:tcPr>
            <w:tcW w:w="626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TYPE</w:t>
            </w:r>
          </w:p>
        </w:tc>
        <w:tc>
          <w:tcPr>
            <w:tcW w:w="449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NULLABLE</w:t>
            </w:r>
          </w:p>
        </w:tc>
        <w:tc>
          <w:tcPr>
            <w:tcW w:w="40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DEFAULT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INDEX</w:t>
            </w:r>
          </w:p>
        </w:tc>
        <w:tc>
          <w:tcPr>
            <w:tcW w:w="958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REFERENCES</w:t>
            </w:r>
          </w:p>
        </w:tc>
        <w:tc>
          <w:tcPr>
            <w:tcW w:w="643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</w:tr>
      <w:tr w:rsidR="004360EB" w:rsidRPr="004360EB" w:rsidTr="00C51091">
        <w:tc>
          <w:tcPr>
            <w:tcW w:w="1273" w:type="pct"/>
            <w:gridSpan w:val="3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id</w:t>
            </w:r>
          </w:p>
        </w:tc>
        <w:tc>
          <w:tcPr>
            <w:tcW w:w="626" w:type="pct"/>
            <w:gridSpan w:val="2"/>
          </w:tcPr>
          <w:p w:rsidR="004360EB" w:rsidRPr="004360EB" w:rsidRDefault="004360EB" w:rsidP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serial</w:t>
            </w:r>
            <w:r w:rsidR="00C51091">
              <w:rPr>
                <w:rFonts w:ascii="Bitstream Vera Sans Mono" w:hAnsi="Bitstream Vera Sans Mono" w:hint="eastAsia"/>
                <w:sz w:val="16"/>
                <w:szCs w:val="16"/>
              </w:rPr>
              <w:t>4</w:t>
            </w:r>
          </w:p>
        </w:tc>
        <w:tc>
          <w:tcPr>
            <w:tcW w:w="449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PRIMARY KEY</w:t>
            </w:r>
          </w:p>
        </w:tc>
        <w:tc>
          <w:tcPr>
            <w:tcW w:w="958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360EB" w:rsidRPr="004360EB" w:rsidRDefault="004360EB" w:rsidP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="00C51091">
              <w:rPr>
                <w:rFonts w:ascii="Bitstream Vera Sans Mono" w:hAnsi="Bitstream Vera Sans Mono" w:hint="eastAsia"/>
                <w:sz w:val="16"/>
                <w:szCs w:val="16"/>
              </w:rPr>
              <w:t>32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</w:p>
        </w:tc>
      </w:tr>
      <w:tr w:rsidR="006A1A07" w:rsidRPr="004360EB" w:rsidTr="00C51091">
        <w:tc>
          <w:tcPr>
            <w:tcW w:w="1273" w:type="pct"/>
            <w:gridSpan w:val="3"/>
          </w:tcPr>
          <w:p w:rsidR="006A1A07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/>
                <w:sz w:val="16"/>
                <w:szCs w:val="16"/>
              </w:rPr>
              <w:t>name</w:t>
            </w:r>
          </w:p>
        </w:tc>
        <w:tc>
          <w:tcPr>
            <w:tcW w:w="626" w:type="pct"/>
            <w:gridSpan w:val="2"/>
          </w:tcPr>
          <w:p w:rsidR="006A1A07" w:rsidRDefault="006A1A07" w:rsidP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6A1A07" w:rsidRPr="004360EB" w:rsidRDefault="006A1A07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6A1A07" w:rsidRPr="004360EB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6A1A07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6A1A07" w:rsidRPr="004360EB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6A1A07" w:rsidRDefault="006A1A07" w:rsidP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 w:hint="eastAsia"/>
                <w:sz w:val="16"/>
                <w:szCs w:val="16"/>
              </w:rPr>
              <w:t>活動名稱</w:t>
            </w:r>
          </w:p>
        </w:tc>
      </w:tr>
      <w:tr w:rsidR="006A1A07" w:rsidRPr="004360EB" w:rsidTr="00C51091">
        <w:tc>
          <w:tcPr>
            <w:tcW w:w="1273" w:type="pct"/>
            <w:gridSpan w:val="3"/>
          </w:tcPr>
          <w:p w:rsidR="006A1A07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/>
                <w:sz w:val="16"/>
                <w:szCs w:val="16"/>
              </w:rPr>
              <w:t>headcount</w:t>
            </w:r>
          </w:p>
        </w:tc>
        <w:tc>
          <w:tcPr>
            <w:tcW w:w="626" w:type="pct"/>
            <w:gridSpan w:val="2"/>
          </w:tcPr>
          <w:p w:rsidR="006A1A07" w:rsidRDefault="006A1A07" w:rsidP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/>
                <w:sz w:val="16"/>
                <w:szCs w:val="16"/>
              </w:rPr>
              <w:t>int4</w:t>
            </w:r>
          </w:p>
        </w:tc>
        <w:tc>
          <w:tcPr>
            <w:tcW w:w="449" w:type="pct"/>
          </w:tcPr>
          <w:p w:rsidR="006A1A07" w:rsidRPr="004360EB" w:rsidRDefault="006A1A07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6A1A07" w:rsidRPr="004360EB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6A1A07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6A1A07" w:rsidRPr="004360EB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6A1A07" w:rsidRDefault="006A1A07" w:rsidP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 w:hint="eastAsia"/>
                <w:sz w:val="16"/>
                <w:szCs w:val="16"/>
              </w:rPr>
              <w:t>人數</w:t>
            </w:r>
          </w:p>
        </w:tc>
      </w:tr>
      <w:tr w:rsidR="006A1A07" w:rsidRPr="004360EB" w:rsidTr="00C51091">
        <w:tc>
          <w:tcPr>
            <w:tcW w:w="1273" w:type="pct"/>
            <w:gridSpan w:val="3"/>
          </w:tcPr>
          <w:p w:rsidR="006A1A07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/>
                <w:sz w:val="16"/>
                <w:szCs w:val="16"/>
              </w:rPr>
              <w:t>score</w:t>
            </w:r>
          </w:p>
        </w:tc>
        <w:tc>
          <w:tcPr>
            <w:tcW w:w="626" w:type="pct"/>
            <w:gridSpan w:val="2"/>
          </w:tcPr>
          <w:p w:rsidR="006A1A07" w:rsidRDefault="006A1A07" w:rsidP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int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2</w:t>
            </w:r>
          </w:p>
        </w:tc>
        <w:tc>
          <w:tcPr>
            <w:tcW w:w="449" w:type="pct"/>
          </w:tcPr>
          <w:p w:rsidR="006A1A07" w:rsidRPr="004360EB" w:rsidRDefault="006A1A07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6A1A07" w:rsidRPr="004360EB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6A1A07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6A1A07" w:rsidRPr="004360EB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6A1A07" w:rsidRDefault="006A1A07" w:rsidP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 w:hint="eastAsia"/>
                <w:sz w:val="16"/>
                <w:szCs w:val="16"/>
              </w:rPr>
              <w:t>點數</w:t>
            </w:r>
          </w:p>
        </w:tc>
      </w:tr>
      <w:tr w:rsidR="006A1A07" w:rsidRPr="004360EB" w:rsidTr="00C51091">
        <w:tc>
          <w:tcPr>
            <w:tcW w:w="1273" w:type="pct"/>
            <w:gridSpan w:val="3"/>
          </w:tcPr>
          <w:p w:rsidR="006A1A07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/>
                <w:sz w:val="16"/>
                <w:szCs w:val="16"/>
              </w:rPr>
              <w:t>since</w:t>
            </w:r>
          </w:p>
        </w:tc>
        <w:tc>
          <w:tcPr>
            <w:tcW w:w="626" w:type="pct"/>
            <w:gridSpan w:val="2"/>
          </w:tcPr>
          <w:p w:rsidR="006A1A07" w:rsidRDefault="006A1A07" w:rsidP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/>
                <w:sz w:val="16"/>
                <w:szCs w:val="16"/>
              </w:rPr>
              <w:t>timestamp</w:t>
            </w:r>
          </w:p>
        </w:tc>
        <w:tc>
          <w:tcPr>
            <w:tcW w:w="449" w:type="pct"/>
          </w:tcPr>
          <w:p w:rsidR="006A1A07" w:rsidRPr="004360EB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6A1A07" w:rsidRPr="004360EB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6A1A07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6A1A07" w:rsidRPr="004360EB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6A1A07" w:rsidRDefault="006A1A07" w:rsidP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 w:hint="eastAsia"/>
                <w:sz w:val="16"/>
                <w:szCs w:val="16"/>
              </w:rPr>
              <w:t>開始時戳</w:t>
            </w:r>
          </w:p>
        </w:tc>
      </w:tr>
      <w:tr w:rsidR="006A1A07" w:rsidRPr="004360EB" w:rsidTr="00C51091">
        <w:tc>
          <w:tcPr>
            <w:tcW w:w="1273" w:type="pct"/>
            <w:gridSpan w:val="3"/>
          </w:tcPr>
          <w:p w:rsidR="006A1A07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/>
                <w:sz w:val="16"/>
                <w:szCs w:val="16"/>
              </w:rPr>
              <w:t>until</w:t>
            </w:r>
          </w:p>
        </w:tc>
        <w:tc>
          <w:tcPr>
            <w:tcW w:w="626" w:type="pct"/>
            <w:gridSpan w:val="2"/>
          </w:tcPr>
          <w:p w:rsidR="006A1A07" w:rsidRDefault="006A1A07" w:rsidP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/>
                <w:sz w:val="16"/>
                <w:szCs w:val="16"/>
              </w:rPr>
              <w:t>timestamp</w:t>
            </w:r>
          </w:p>
        </w:tc>
        <w:tc>
          <w:tcPr>
            <w:tcW w:w="449" w:type="pct"/>
          </w:tcPr>
          <w:p w:rsidR="006A1A07" w:rsidRPr="004360EB" w:rsidRDefault="006A1A07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6A1A07" w:rsidRPr="004360EB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6A1A07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6A1A07" w:rsidRPr="004360EB" w:rsidRDefault="006A1A07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6A1A07" w:rsidRDefault="006A1A07" w:rsidP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 w:hint="eastAsia"/>
                <w:sz w:val="16"/>
                <w:szCs w:val="16"/>
              </w:rPr>
              <w:t>結束時戳</w:t>
            </w:r>
          </w:p>
        </w:tc>
      </w:tr>
      <w:tr w:rsidR="00301133" w:rsidRPr="004360EB" w:rsidTr="00C51091">
        <w:tc>
          <w:tcPr>
            <w:tcW w:w="1273" w:type="pct"/>
            <w:gridSpan w:val="3"/>
          </w:tcPr>
          <w:p w:rsidR="00301133" w:rsidRPr="00577A08" w:rsidRDefault="00301133" w:rsidP="00BF115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B2970">
              <w:rPr>
                <w:rFonts w:ascii="Bitstream Vera Sans Mono" w:hAnsi="Bitstream Vera Sans Mono"/>
                <w:sz w:val="16"/>
                <w:szCs w:val="16"/>
              </w:rPr>
              <w:t>notified</w:t>
            </w:r>
          </w:p>
        </w:tc>
        <w:tc>
          <w:tcPr>
            <w:tcW w:w="626" w:type="pct"/>
            <w:gridSpan w:val="2"/>
          </w:tcPr>
          <w:p w:rsidR="00301133" w:rsidRPr="00577A08" w:rsidRDefault="00301133" w:rsidP="00BF115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bool</w:t>
            </w:r>
          </w:p>
        </w:tc>
        <w:tc>
          <w:tcPr>
            <w:tcW w:w="449" w:type="pct"/>
          </w:tcPr>
          <w:p w:rsidR="00301133" w:rsidRPr="004360EB" w:rsidRDefault="00301133" w:rsidP="00BF115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301133" w:rsidRPr="004360EB" w:rsidRDefault="00301133" w:rsidP="00BF115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FALSE</w:t>
            </w:r>
          </w:p>
        </w:tc>
        <w:tc>
          <w:tcPr>
            <w:tcW w:w="645" w:type="pct"/>
          </w:tcPr>
          <w:p w:rsidR="00301133" w:rsidRDefault="00301133" w:rsidP="00BF115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301133" w:rsidRPr="004360EB" w:rsidRDefault="00301133" w:rsidP="00BF115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301133" w:rsidRPr="00577A08" w:rsidRDefault="00301133" w:rsidP="00BF115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通知</w:t>
            </w:r>
          </w:p>
        </w:tc>
      </w:tr>
      <w:tr w:rsidR="00301133" w:rsidRPr="004360EB" w:rsidTr="00C51091">
        <w:tc>
          <w:tcPr>
            <w:tcW w:w="1273" w:type="pct"/>
            <w:gridSpan w:val="3"/>
          </w:tcPr>
          <w:p w:rsidR="00301133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/>
                <w:sz w:val="16"/>
                <w:szCs w:val="16"/>
              </w:rPr>
              <w:t>age</w:t>
            </w:r>
          </w:p>
        </w:tc>
        <w:tc>
          <w:tcPr>
            <w:tcW w:w="626" w:type="pct"/>
            <w:gridSpan w:val="2"/>
          </w:tcPr>
          <w:p w:rsidR="00301133" w:rsidRDefault="00301133" w:rsidP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/>
                <w:sz w:val="16"/>
                <w:szCs w:val="16"/>
              </w:rPr>
              <w:t>int2</w:t>
            </w:r>
          </w:p>
        </w:tc>
        <w:tc>
          <w:tcPr>
            <w:tcW w:w="449" w:type="pct"/>
          </w:tcPr>
          <w:p w:rsidR="00301133" w:rsidRPr="004360EB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301133" w:rsidRPr="004360EB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301133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301133" w:rsidRPr="004360EB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301133" w:rsidRDefault="00301133" w:rsidP="00C557F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 w:hint="eastAsia"/>
                <w:sz w:val="16"/>
                <w:szCs w:val="16"/>
              </w:rPr>
              <w:t>年齡需求</w:t>
            </w:r>
          </w:p>
        </w:tc>
      </w:tr>
      <w:tr w:rsidR="00301133" w:rsidRPr="004360EB" w:rsidTr="00C51091">
        <w:tc>
          <w:tcPr>
            <w:tcW w:w="1273" w:type="pct"/>
            <w:gridSpan w:val="3"/>
          </w:tcPr>
          <w:p w:rsidR="00301133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/>
                <w:sz w:val="16"/>
                <w:szCs w:val="16"/>
              </w:rPr>
              <w:t>gender</w:t>
            </w:r>
          </w:p>
        </w:tc>
        <w:tc>
          <w:tcPr>
            <w:tcW w:w="626" w:type="pct"/>
            <w:gridSpan w:val="2"/>
          </w:tcPr>
          <w:p w:rsidR="00301133" w:rsidRDefault="00301133" w:rsidP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bool</w:t>
            </w:r>
          </w:p>
        </w:tc>
        <w:tc>
          <w:tcPr>
            <w:tcW w:w="449" w:type="pct"/>
          </w:tcPr>
          <w:p w:rsidR="00301133" w:rsidRPr="004360EB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301133" w:rsidRPr="004360EB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301133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301133" w:rsidRPr="004360EB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301133" w:rsidRDefault="00301133" w:rsidP="00C5109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 w:hint="eastAsia"/>
                <w:sz w:val="16"/>
                <w:szCs w:val="16"/>
              </w:rPr>
              <w:t>性別需求</w:t>
            </w:r>
          </w:p>
        </w:tc>
      </w:tr>
      <w:tr w:rsidR="00301133" w:rsidRPr="004360EB" w:rsidTr="00C51091">
        <w:tc>
          <w:tcPr>
            <w:tcW w:w="1273" w:type="pct"/>
            <w:gridSpan w:val="3"/>
          </w:tcPr>
          <w:p w:rsidR="00301133" w:rsidRPr="004360EB" w:rsidRDefault="00301133" w:rsidP="00BF115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/>
                <w:sz w:val="16"/>
                <w:szCs w:val="16"/>
              </w:rPr>
              <w:t>occupation</w:t>
            </w:r>
          </w:p>
        </w:tc>
        <w:tc>
          <w:tcPr>
            <w:tcW w:w="626" w:type="pct"/>
            <w:gridSpan w:val="2"/>
          </w:tcPr>
          <w:p w:rsidR="00301133" w:rsidRPr="004360EB" w:rsidRDefault="00301133" w:rsidP="00BF115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/>
                <w:sz w:val="16"/>
                <w:szCs w:val="16"/>
              </w:rPr>
              <w:t>int2</w:t>
            </w:r>
          </w:p>
        </w:tc>
        <w:tc>
          <w:tcPr>
            <w:tcW w:w="449" w:type="pct"/>
          </w:tcPr>
          <w:p w:rsidR="00301133" w:rsidRPr="004360EB" w:rsidRDefault="00301133" w:rsidP="00BF115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301133" w:rsidRPr="004360EB" w:rsidRDefault="00301133" w:rsidP="00BF115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301133" w:rsidRPr="004360EB" w:rsidRDefault="00301133" w:rsidP="00BF115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301133" w:rsidRPr="004360EB" w:rsidRDefault="00301133" w:rsidP="00BF115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O</w:t>
            </w:r>
            <w:r w:rsidRPr="006A1A07">
              <w:rPr>
                <w:rFonts w:ascii="Bitstream Vera Sans Mono" w:hAnsi="Bitstream Vera Sans Mono"/>
                <w:sz w:val="16"/>
                <w:szCs w:val="16"/>
              </w:rPr>
              <w:t>ccupation</w:t>
            </w:r>
          </w:p>
        </w:tc>
        <w:tc>
          <w:tcPr>
            <w:tcW w:w="643" w:type="pct"/>
          </w:tcPr>
          <w:p w:rsidR="00301133" w:rsidRPr="004360EB" w:rsidRDefault="00301133" w:rsidP="00BF115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6A1A07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6A1A07">
              <w:rPr>
                <w:rFonts w:ascii="Bitstream Vera Sans Mono" w:hAnsi="Bitstream Vera Sans Mono" w:hint="eastAsia"/>
                <w:sz w:val="16"/>
                <w:szCs w:val="16"/>
              </w:rPr>
              <w:t>職業需求</w:t>
            </w:r>
          </w:p>
        </w:tc>
      </w:tr>
      <w:tr w:rsidR="00301133" w:rsidRPr="004360EB" w:rsidTr="00C51091">
        <w:tc>
          <w:tcPr>
            <w:tcW w:w="1273" w:type="pct"/>
            <w:gridSpan w:val="3"/>
          </w:tcPr>
          <w:p w:rsidR="00301133" w:rsidRPr="004360EB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district</w:t>
            </w:r>
          </w:p>
        </w:tc>
        <w:tc>
          <w:tcPr>
            <w:tcW w:w="626" w:type="pct"/>
            <w:gridSpan w:val="2"/>
          </w:tcPr>
          <w:p w:rsidR="00301133" w:rsidRPr="004360EB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/>
                <w:sz w:val="16"/>
                <w:szCs w:val="16"/>
              </w:rPr>
              <w:t>int2</w:t>
            </w:r>
          </w:p>
        </w:tc>
        <w:tc>
          <w:tcPr>
            <w:tcW w:w="449" w:type="pct"/>
          </w:tcPr>
          <w:p w:rsidR="00301133" w:rsidRPr="004360EB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301133" w:rsidRPr="004360EB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301133" w:rsidRPr="004360EB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301133" w:rsidRPr="004360EB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District</w:t>
            </w:r>
          </w:p>
        </w:tc>
        <w:tc>
          <w:tcPr>
            <w:tcW w:w="643" w:type="pct"/>
          </w:tcPr>
          <w:p w:rsidR="00301133" w:rsidRPr="004360EB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A1A07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6A1A07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行政區</w:t>
            </w:r>
            <w:r w:rsidRPr="006A1A07">
              <w:rPr>
                <w:rFonts w:ascii="Bitstream Vera Sans Mono" w:hAnsi="Bitstream Vera Sans Mono" w:hint="eastAsia"/>
                <w:sz w:val="16"/>
                <w:szCs w:val="16"/>
              </w:rPr>
              <w:t>需求</w:t>
            </w:r>
          </w:p>
        </w:tc>
      </w:tr>
      <w:tr w:rsidR="00301133" w:rsidRPr="004360EB" w:rsidTr="00C51091">
        <w:tc>
          <w:tcPr>
            <w:tcW w:w="959" w:type="pct"/>
            <w:gridSpan w:val="2"/>
            <w:shd w:val="clear" w:color="auto" w:fill="7F7F7F" w:themeFill="text1" w:themeFillTint="80"/>
          </w:tcPr>
          <w:p w:rsidR="00301133" w:rsidRPr="004360EB" w:rsidRDefault="00301133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Unique Constraint</w:t>
            </w:r>
          </w:p>
        </w:tc>
        <w:tc>
          <w:tcPr>
            <w:tcW w:w="4041" w:type="pct"/>
            <w:gridSpan w:val="9"/>
          </w:tcPr>
          <w:p w:rsidR="00301133" w:rsidRPr="004360EB" w:rsidRDefault="003011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efinition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4360EB" w:rsidRPr="004360EB" w:rsidTr="008A69AB">
        <w:tc>
          <w:tcPr>
            <w:tcW w:w="5000" w:type="pct"/>
          </w:tcPr>
          <w:p w:rsidR="0036765B" w:rsidRPr="0036765B" w:rsidRDefault="0036765B" w:rsidP="0036765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36765B">
              <w:rPr>
                <w:rFonts w:ascii="Bitstream Vera Sans Mono" w:hAnsi="Bitstream Vera Sans Mono"/>
                <w:sz w:val="16"/>
                <w:szCs w:val="16"/>
              </w:rPr>
              <w:t>CREATE SEQUENCE"Activity_id_seq"MAXVALUE 2147483647 CYCLE;</w:t>
            </w:r>
          </w:p>
          <w:p w:rsidR="004253F8" w:rsidRPr="004253F8" w:rsidRDefault="004253F8" w:rsidP="004253F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253F8">
              <w:rPr>
                <w:rFonts w:ascii="Bitstream Vera Sans Mono" w:hAnsi="Bitstream Vera Sans Mono"/>
                <w:sz w:val="16"/>
                <w:szCs w:val="16"/>
              </w:rPr>
              <w:t>CREATE TABLE"Activity"(</w:t>
            </w:r>
          </w:p>
          <w:p w:rsidR="004253F8" w:rsidRPr="004253F8" w:rsidRDefault="004253F8" w:rsidP="004253F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253F8">
              <w:rPr>
                <w:rFonts w:ascii="Bitstream Vera Sans Mono" w:hAnsi="Bitstream Vera Sans Mono"/>
                <w:sz w:val="16"/>
                <w:szCs w:val="16"/>
              </w:rPr>
              <w:tab/>
              <w:t>"id"int4 DEFAULT"nextval"('"Activity_id_seq"'::"regclass")PRIMARY KEY,</w:t>
            </w:r>
          </w:p>
          <w:p w:rsidR="004253F8" w:rsidRPr="004253F8" w:rsidRDefault="004253F8" w:rsidP="004253F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253F8">
              <w:rPr>
                <w:rFonts w:ascii="Bitstream Vera Sans Mono" w:hAnsi="Bitstream Vera Sans Mono"/>
                <w:sz w:val="16"/>
                <w:szCs w:val="16"/>
              </w:rPr>
              <w:tab/>
              <w:t>"name"varchar NOT NULL,</w:t>
            </w:r>
          </w:p>
          <w:p w:rsidR="004253F8" w:rsidRPr="004253F8" w:rsidRDefault="004253F8" w:rsidP="004253F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253F8">
              <w:rPr>
                <w:rFonts w:ascii="Bitstream Vera Sans Mono" w:hAnsi="Bitstream Vera Sans Mono"/>
                <w:sz w:val="16"/>
                <w:szCs w:val="16"/>
              </w:rPr>
              <w:tab/>
              <w:t>"headcount"int4 NOT NULL,</w:t>
            </w:r>
          </w:p>
          <w:p w:rsidR="004253F8" w:rsidRPr="004253F8" w:rsidRDefault="004253F8" w:rsidP="004253F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253F8">
              <w:rPr>
                <w:rFonts w:ascii="Bitstream Vera Sans Mono" w:hAnsi="Bitstream Vera Sans Mono"/>
                <w:sz w:val="16"/>
                <w:szCs w:val="16"/>
              </w:rPr>
              <w:tab/>
              <w:t>"score"int2 NOT NULL,</w:t>
            </w:r>
          </w:p>
          <w:p w:rsidR="004253F8" w:rsidRPr="004253F8" w:rsidRDefault="004253F8" w:rsidP="004253F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253F8">
              <w:rPr>
                <w:rFonts w:ascii="Bitstream Vera Sans Mono" w:hAnsi="Bitstream Vera Sans Mono"/>
                <w:sz w:val="16"/>
                <w:szCs w:val="16"/>
              </w:rPr>
              <w:tab/>
              <w:t>"since"timestamp NOT NULL,</w:t>
            </w:r>
          </w:p>
          <w:p w:rsidR="004253F8" w:rsidRPr="004253F8" w:rsidRDefault="004253F8" w:rsidP="004253F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253F8">
              <w:rPr>
                <w:rFonts w:ascii="Bitstream Vera Sans Mono" w:hAnsi="Bitstream Vera Sans Mono"/>
                <w:sz w:val="16"/>
                <w:szCs w:val="16"/>
              </w:rPr>
              <w:tab/>
              <w:t>"until"timestamp NOT NULL,</w:t>
            </w:r>
          </w:p>
          <w:p w:rsidR="004253F8" w:rsidRPr="004253F8" w:rsidRDefault="004253F8" w:rsidP="004253F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253F8">
              <w:rPr>
                <w:rFonts w:ascii="Bitstream Vera Sans Mono" w:hAnsi="Bitstream Vera Sans Mono"/>
                <w:sz w:val="16"/>
                <w:szCs w:val="16"/>
              </w:rPr>
              <w:tab/>
              <w:t>"notified"bool NOT NULL DEFAULT'0',</w:t>
            </w:r>
          </w:p>
          <w:p w:rsidR="004253F8" w:rsidRPr="004253F8" w:rsidRDefault="004253F8" w:rsidP="004253F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253F8">
              <w:rPr>
                <w:rFonts w:ascii="Bitstream Vera Sans Mono" w:hAnsi="Bitstream Vera Sans Mono"/>
                <w:sz w:val="16"/>
                <w:szCs w:val="16"/>
              </w:rPr>
              <w:tab/>
              <w:t>"age"int2,</w:t>
            </w:r>
          </w:p>
          <w:p w:rsidR="004253F8" w:rsidRPr="004253F8" w:rsidRDefault="004253F8" w:rsidP="004253F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253F8">
              <w:rPr>
                <w:rFonts w:ascii="Bitstream Vera Sans Mono" w:hAnsi="Bitstream Vera Sans Mono"/>
                <w:sz w:val="16"/>
                <w:szCs w:val="16"/>
              </w:rPr>
              <w:tab/>
              <w:t>"gender"bool,</w:t>
            </w:r>
          </w:p>
          <w:p w:rsidR="004253F8" w:rsidRPr="004253F8" w:rsidRDefault="004253F8" w:rsidP="004253F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253F8">
              <w:rPr>
                <w:rFonts w:ascii="Bitstream Vera Sans Mono" w:hAnsi="Bitstream Vera Sans Mono"/>
                <w:sz w:val="16"/>
                <w:szCs w:val="16"/>
              </w:rPr>
              <w:tab/>
              <w:t>"occupation"int2 REFERENCES"Occupation"("id")ON DELETE RESTRICT ON UPDATE CASCADE,</w:t>
            </w:r>
          </w:p>
          <w:p w:rsidR="004253F8" w:rsidRPr="004253F8" w:rsidRDefault="004253F8" w:rsidP="004253F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253F8">
              <w:rPr>
                <w:rFonts w:ascii="Bitstream Vera Sans Mono" w:hAnsi="Bitstream Vera Sans Mono"/>
                <w:sz w:val="16"/>
                <w:szCs w:val="16"/>
              </w:rPr>
              <w:tab/>
              <w:t>"district"int2 REFERENCES"District"("id")ON DELETE RESTRICT ON UPDATE CASCADE</w:t>
            </w:r>
          </w:p>
          <w:p w:rsidR="0036765B" w:rsidRPr="0036765B" w:rsidRDefault="004253F8" w:rsidP="004253F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253F8">
              <w:rPr>
                <w:rFonts w:ascii="Bitstream Vera Sans Mono" w:hAnsi="Bitstream Vera Sans Mono"/>
                <w:sz w:val="16"/>
                <w:szCs w:val="16"/>
              </w:rPr>
              <w:lastRenderedPageBreak/>
              <w:t>);</w:t>
            </w:r>
          </w:p>
          <w:p w:rsidR="0036765B" w:rsidRPr="0036765B" w:rsidRDefault="0036765B" w:rsidP="0036765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36765B">
              <w:rPr>
                <w:rFonts w:ascii="Bitstream Vera Sans Mono" w:hAnsi="Bitstream Vera Sans Mono"/>
                <w:sz w:val="16"/>
                <w:szCs w:val="16"/>
              </w:rPr>
              <w:t>ALTER SEQUENCE"Activity_id_seq"OWNED BY"Activity"."id";</w:t>
            </w:r>
          </w:p>
          <w:p w:rsidR="0036765B" w:rsidRPr="0036765B" w:rsidRDefault="0036765B" w:rsidP="0036765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COMMENT ON COLUMN"Activity"."id"IS'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長度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32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)';</w:t>
            </w:r>
          </w:p>
          <w:p w:rsidR="0036765B" w:rsidRPr="0036765B" w:rsidRDefault="0036765B" w:rsidP="0036765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COMMENT ON COLUMN"Activity"."name"IS'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活動名稱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36765B" w:rsidRPr="0036765B" w:rsidRDefault="0036765B" w:rsidP="0036765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COMMENT ON COLUMN"Activity"."headcount"IS'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人數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36765B" w:rsidRPr="0036765B" w:rsidRDefault="0036765B" w:rsidP="0036765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COMMENT ON COLUMN"Activity"."score"IS'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點數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36765B" w:rsidRPr="0036765B" w:rsidRDefault="0036765B" w:rsidP="0036765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COMMENT ON COLUMN"Activity"."since"IS'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開始時戳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36765B" w:rsidRPr="0036765B" w:rsidRDefault="0036765B" w:rsidP="0036765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COMMENT ON COLUMN"Activity"."until"IS'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結束時戳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1125C7" w:rsidRDefault="001125C7" w:rsidP="0036765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1125C7">
              <w:rPr>
                <w:rFonts w:ascii="Bitstream Vera Sans Mono" w:hAnsi="Bitstream Vera Sans Mono" w:hint="eastAsia"/>
                <w:sz w:val="16"/>
                <w:szCs w:val="16"/>
              </w:rPr>
              <w:t>COMMENT ON COLUMN"Activity"."notified"IS'</w:t>
            </w:r>
            <w:r w:rsidRPr="001125C7">
              <w:rPr>
                <w:rFonts w:ascii="Bitstream Vera Sans Mono" w:hAnsi="Bitstream Vera Sans Mono" w:hint="eastAsia"/>
                <w:sz w:val="16"/>
                <w:szCs w:val="16"/>
              </w:rPr>
              <w:t>通知</w:t>
            </w:r>
            <w:r w:rsidRPr="001125C7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36765B" w:rsidRPr="0036765B" w:rsidRDefault="0036765B" w:rsidP="0036765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COMMENT ON COLUMN"Activity"."age"IS'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年齡需求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36765B" w:rsidRPr="0036765B" w:rsidRDefault="0036765B" w:rsidP="0036765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COMMENT ON COLUMN"Activity"."gender"IS'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性別需求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36765B" w:rsidRPr="0036765B" w:rsidRDefault="0036765B" w:rsidP="0036765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COMMENT ON COLUMN"Activity"."occupation"IS'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職業需求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301133" w:rsidRDefault="00301133" w:rsidP="0036765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301133">
              <w:rPr>
                <w:rFonts w:ascii="Bitstream Vera Sans Mono" w:hAnsi="Bitstream Vera Sans Mono" w:hint="eastAsia"/>
                <w:sz w:val="16"/>
                <w:szCs w:val="16"/>
              </w:rPr>
              <w:t>COMMENT ON COLUMN"Activity"."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district</w:t>
            </w:r>
            <w:r w:rsidRPr="00301133">
              <w:rPr>
                <w:rFonts w:ascii="Bitstream Vera Sans Mono" w:hAnsi="Bitstream Vera Sans Mono" w:hint="eastAsia"/>
                <w:sz w:val="16"/>
                <w:szCs w:val="16"/>
              </w:rPr>
              <w:t>"IS'</w:t>
            </w:r>
            <w:r w:rsidRPr="00301133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301133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行政區</w:t>
            </w:r>
            <w:r w:rsidRPr="00301133">
              <w:rPr>
                <w:rFonts w:ascii="Bitstream Vera Sans Mono" w:hAnsi="Bitstream Vera Sans Mono" w:hint="eastAsia"/>
                <w:sz w:val="16"/>
                <w:szCs w:val="16"/>
              </w:rPr>
              <w:t>需求</w:t>
            </w:r>
            <w:r w:rsidRPr="00301133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F3659D" w:rsidRPr="004360EB" w:rsidRDefault="0036765B" w:rsidP="0036765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COMMENT ON TABLE"Activity"IS'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活動</w:t>
            </w:r>
            <w:r w:rsidRPr="0036765B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</w:tc>
      </w:tr>
    </w:tbl>
    <w:p w:rsidR="0011521D" w:rsidRPr="004360EB" w:rsidRDefault="0011521D" w:rsidP="0011521D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lastRenderedPageBreak/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>
        <w:rPr>
          <w:rFonts w:ascii="Georgia" w:hAnsi="Georgia" w:hint="eastAsia"/>
          <w:b/>
          <w:sz w:val="16"/>
          <w:szCs w:val="16"/>
        </w:rPr>
        <w:t>M</w:t>
      </w:r>
      <w:r>
        <w:rPr>
          <w:rFonts w:ascii="Georgia" w:hAnsi="Georgia" w:hint="eastAsia"/>
          <w:sz w:val="16"/>
          <w:szCs w:val="16"/>
        </w:rPr>
        <w:t>an</w:t>
      </w:r>
      <w:r w:rsidRPr="004360EB">
        <w:rPr>
          <w:rFonts w:ascii="Georgia" w:hAnsi="Georgia"/>
          <w:sz w:val="16"/>
          <w:szCs w:val="16"/>
        </w:rPr>
        <w:t>i</w:t>
      </w:r>
      <w:r>
        <w:rPr>
          <w:rFonts w:ascii="Georgia" w:hAnsi="Georgia" w:hint="eastAsia"/>
          <w:sz w:val="16"/>
          <w:szCs w:val="16"/>
        </w:rPr>
        <w:t>pula</w:t>
      </w:r>
      <w:r w:rsidRPr="004360EB">
        <w:rPr>
          <w:rFonts w:ascii="Georgia" w:hAnsi="Georgia"/>
          <w:sz w:val="16"/>
          <w:szCs w:val="16"/>
        </w:rPr>
        <w:t xml:space="preserve">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11521D" w:rsidRPr="004360EB" w:rsidTr="00560FCC">
        <w:tc>
          <w:tcPr>
            <w:tcW w:w="5000" w:type="pct"/>
          </w:tcPr>
          <w:p w:rsidR="0020140D" w:rsidRPr="0020140D" w:rsidRDefault="0020140D" w:rsidP="0020140D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140D">
              <w:rPr>
                <w:rFonts w:ascii="Bitstream Vera Sans Mono" w:hAnsi="Bitstream Vera Sans Mono"/>
                <w:sz w:val="16"/>
                <w:szCs w:val="16"/>
              </w:rPr>
              <w:t>INSERT INTO"Activity"("name","headcount","score","since","until")VALUES</w:t>
            </w:r>
          </w:p>
          <w:p w:rsidR="0020140D" w:rsidRPr="0020140D" w:rsidRDefault="0020140D" w:rsidP="0020140D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140D">
              <w:rPr>
                <w:rFonts w:ascii="Bitstream Vera Sans Mono" w:hAnsi="Bitstream Vera Sans Mono" w:hint="eastAsia"/>
                <w:sz w:val="16"/>
                <w:szCs w:val="16"/>
              </w:rPr>
              <w:t>(E'</w:t>
            </w:r>
            <w:r w:rsidRPr="0020140D">
              <w:rPr>
                <w:rFonts w:ascii="Bitstream Vera Sans Mono" w:hAnsi="Bitstream Vera Sans Mono" w:hint="eastAsia"/>
                <w:sz w:val="16"/>
                <w:szCs w:val="16"/>
              </w:rPr>
              <w:t>已結束</w:t>
            </w:r>
            <w:r w:rsidRPr="0020140D">
              <w:rPr>
                <w:rFonts w:ascii="Bitstream Vera Sans Mono" w:hAnsi="Bitstream Vera Sans Mono" w:hint="eastAsia"/>
                <w:sz w:val="16"/>
                <w:szCs w:val="16"/>
              </w:rPr>
              <w:t>','6','6',"now"()+'-2w',"now"()+'-1w'),</w:t>
            </w:r>
          </w:p>
          <w:p w:rsidR="0020140D" w:rsidRPr="0020140D" w:rsidRDefault="0020140D" w:rsidP="0020140D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140D">
              <w:rPr>
                <w:rFonts w:ascii="Bitstream Vera Sans Mono" w:hAnsi="Bitstream Vera Sans Mono" w:hint="eastAsia"/>
                <w:sz w:val="16"/>
                <w:szCs w:val="16"/>
              </w:rPr>
              <w:t>(E'</w:t>
            </w:r>
            <w:r w:rsidRPr="0020140D">
              <w:rPr>
                <w:rFonts w:ascii="Bitstream Vera Sans Mono" w:hAnsi="Bitstream Vera Sans Mono" w:hint="eastAsia"/>
                <w:sz w:val="16"/>
                <w:szCs w:val="16"/>
              </w:rPr>
              <w:t>進行中還沒回報</w:t>
            </w:r>
            <w:r w:rsidRPr="0020140D">
              <w:rPr>
                <w:rFonts w:ascii="Bitstream Vera Sans Mono" w:hAnsi="Bitstream Vera Sans Mono" w:hint="eastAsia"/>
                <w:sz w:val="16"/>
                <w:szCs w:val="16"/>
              </w:rPr>
              <w:t>','7','7',"now"()+'-1w',"now"()+'1w'),</w:t>
            </w:r>
          </w:p>
          <w:p w:rsidR="0020140D" w:rsidRPr="0020140D" w:rsidRDefault="0020140D" w:rsidP="0020140D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140D">
              <w:rPr>
                <w:rFonts w:ascii="Bitstream Vera Sans Mono" w:hAnsi="Bitstream Vera Sans Mono" w:hint="eastAsia"/>
                <w:sz w:val="16"/>
                <w:szCs w:val="16"/>
              </w:rPr>
              <w:t>(E'</w:t>
            </w:r>
            <w:r w:rsidRPr="0020140D">
              <w:rPr>
                <w:rFonts w:ascii="Bitstream Vera Sans Mono" w:hAnsi="Bitstream Vera Sans Mono" w:hint="eastAsia"/>
                <w:sz w:val="16"/>
                <w:szCs w:val="16"/>
              </w:rPr>
              <w:t>進行中且已回報</w:t>
            </w:r>
            <w:r w:rsidRPr="0020140D">
              <w:rPr>
                <w:rFonts w:ascii="Bitstream Vera Sans Mono" w:hAnsi="Bitstream Vera Sans Mono" w:hint="eastAsia"/>
                <w:sz w:val="16"/>
                <w:szCs w:val="16"/>
              </w:rPr>
              <w:t>','8','8',"now"()+'-3d',"now"()+'3d'),</w:t>
            </w:r>
          </w:p>
          <w:p w:rsidR="0020140D" w:rsidRPr="0020140D" w:rsidRDefault="0020140D" w:rsidP="0020140D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140D">
              <w:rPr>
                <w:rFonts w:ascii="Bitstream Vera Sans Mono" w:hAnsi="Bitstream Vera Sans Mono" w:hint="eastAsia"/>
                <w:sz w:val="16"/>
                <w:szCs w:val="16"/>
              </w:rPr>
              <w:t>(E'</w:t>
            </w:r>
            <w:r w:rsidRPr="0020140D">
              <w:rPr>
                <w:rFonts w:ascii="Bitstream Vera Sans Mono" w:hAnsi="Bitstream Vera Sans Mono" w:hint="eastAsia"/>
                <w:sz w:val="16"/>
                <w:szCs w:val="16"/>
              </w:rPr>
              <w:t>未開始已確認</w:t>
            </w:r>
            <w:r w:rsidRPr="0020140D">
              <w:rPr>
                <w:rFonts w:ascii="Bitstream Vera Sans Mono" w:hAnsi="Bitstream Vera Sans Mono" w:hint="eastAsia"/>
                <w:sz w:val="16"/>
                <w:szCs w:val="16"/>
              </w:rPr>
              <w:t>','14','14',"now"()+'3d',"now"()+'1w'),</w:t>
            </w:r>
          </w:p>
          <w:p w:rsidR="0011521D" w:rsidRPr="004360EB" w:rsidRDefault="0020140D" w:rsidP="0020140D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140D">
              <w:rPr>
                <w:rFonts w:ascii="Bitstream Vera Sans Mono" w:hAnsi="Bitstream Vera Sans Mono" w:hint="eastAsia"/>
                <w:sz w:val="16"/>
                <w:szCs w:val="16"/>
              </w:rPr>
              <w:t>(E'</w:t>
            </w:r>
            <w:r w:rsidRPr="0020140D">
              <w:rPr>
                <w:rFonts w:ascii="Bitstream Vera Sans Mono" w:hAnsi="Bitstream Vera Sans Mono" w:hint="eastAsia"/>
                <w:sz w:val="16"/>
                <w:szCs w:val="16"/>
              </w:rPr>
              <w:t>未開始未確認</w:t>
            </w:r>
            <w:r w:rsidRPr="0020140D">
              <w:rPr>
                <w:rFonts w:ascii="Bitstream Vera Sans Mono" w:hAnsi="Bitstream Vera Sans Mono" w:hint="eastAsia"/>
                <w:sz w:val="16"/>
                <w:szCs w:val="16"/>
              </w:rPr>
              <w:t>','12','12',"now"()+'1w',"now"()+'2w');</w:t>
            </w: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Change Log:</w:t>
      </w:r>
    </w:p>
    <w:p w:rsidR="004360EB" w:rsidRPr="003C283F" w:rsidRDefault="00F1400C" w:rsidP="003C283F">
      <w:pPr>
        <w:pStyle w:val="a4"/>
        <w:numPr>
          <w:ilvl w:val="0"/>
          <w:numId w:val="1"/>
        </w:numPr>
        <w:ind w:leftChars="0"/>
        <w:rPr>
          <w:rFonts w:ascii="Georgia" w:hAnsi="Georgia"/>
          <w:sz w:val="16"/>
          <w:szCs w:val="16"/>
        </w:rPr>
      </w:pPr>
      <w:r w:rsidRPr="00F1400C">
        <w:rPr>
          <w:rFonts w:ascii="Georgia" w:hAnsi="Georgia" w:hint="eastAsia"/>
          <w:sz w:val="16"/>
          <w:szCs w:val="16"/>
        </w:rPr>
        <w:t>新增</w:t>
      </w:r>
      <w:r w:rsidRPr="004E38B8">
        <w:rPr>
          <w:rFonts w:ascii="Bitstream Vera Sans Mono" w:hAnsi="Bitstream Vera Sans Mono"/>
          <w:sz w:val="16"/>
          <w:szCs w:val="16"/>
          <w:u w:val="dotted"/>
        </w:rPr>
        <w:t>"notified"</w:t>
      </w:r>
      <w:r w:rsidRPr="004E38B8">
        <w:rPr>
          <w:rFonts w:ascii="Georgia" w:hAnsi="Georgia" w:hint="eastAsia"/>
          <w:sz w:val="16"/>
          <w:szCs w:val="16"/>
          <w:u w:val="dotted"/>
        </w:rPr>
        <w:t>(</w:t>
      </w:r>
      <w:r w:rsidRPr="004E38B8">
        <w:rPr>
          <w:rFonts w:ascii="Georgia" w:hAnsi="Georgia" w:hint="eastAsia"/>
          <w:sz w:val="16"/>
          <w:szCs w:val="16"/>
          <w:u w:val="dotted"/>
        </w:rPr>
        <w:t>通知</w:t>
      </w:r>
      <w:r w:rsidRPr="004E38B8">
        <w:rPr>
          <w:rFonts w:ascii="Georgia" w:hAnsi="Georgia" w:hint="eastAsia"/>
          <w:sz w:val="16"/>
          <w:szCs w:val="16"/>
          <w:u w:val="dotted"/>
        </w:rPr>
        <w:t>)</w:t>
      </w:r>
      <w:r w:rsidRPr="00F1400C">
        <w:rPr>
          <w:rFonts w:ascii="Georgia" w:hAnsi="Georgia" w:hint="eastAsia"/>
          <w:sz w:val="16"/>
          <w:szCs w:val="16"/>
        </w:rPr>
        <w:t>欄位。</w:t>
      </w:r>
    </w:p>
    <w:p w:rsidR="009A3BFE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Applications:</w:t>
      </w:r>
    </w:p>
    <w:p w:rsidR="0036765B" w:rsidRPr="003C283F" w:rsidRDefault="0036765B" w:rsidP="003C283F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  <w:r w:rsidRPr="004E38B8">
        <w:rPr>
          <w:rFonts w:ascii="Bitstream Vera Sans Mono" w:hAnsi="Bitstream Vera Sans Mono" w:hint="eastAsia"/>
          <w:sz w:val="16"/>
          <w:szCs w:val="16"/>
          <w:u w:val="dotted"/>
        </w:rPr>
        <w:t>"age"(</w:t>
      </w:r>
      <w:r w:rsidRPr="004E38B8">
        <w:rPr>
          <w:rFonts w:ascii="Bitstream Vera Sans Mono" w:hAnsi="Bitstream Vera Sans Mono" w:hint="eastAsia"/>
          <w:sz w:val="16"/>
          <w:szCs w:val="16"/>
          <w:u w:val="dotted"/>
        </w:rPr>
        <w:t>年齡需求</w:t>
      </w:r>
      <w:r w:rsidRPr="004E38B8">
        <w:rPr>
          <w:rFonts w:ascii="Bitstream Vera Sans Mono" w:hAnsi="Bitstream Vera Sans Mono" w:hint="eastAsia"/>
          <w:sz w:val="16"/>
          <w:szCs w:val="16"/>
          <w:u w:val="dotted"/>
        </w:rPr>
        <w:t>)</w:t>
      </w:r>
      <w:r>
        <w:rPr>
          <w:rFonts w:ascii="Bitstream Vera Sans Mono" w:hAnsi="Bitstream Vera Sans Mono" w:hint="eastAsia"/>
          <w:sz w:val="16"/>
          <w:szCs w:val="16"/>
        </w:rPr>
        <w:t>係</w:t>
      </w:r>
      <w:r w:rsidRPr="0036765B">
        <w:rPr>
          <w:rFonts w:ascii="Bitstream Vera Sans Mono" w:hAnsi="Bitstream Vera Sans Mono" w:hint="eastAsia"/>
          <w:sz w:val="16"/>
          <w:szCs w:val="16"/>
        </w:rPr>
        <w:t>以</w:t>
      </w:r>
      <w:r w:rsidRPr="004E38B8">
        <w:rPr>
          <w:rFonts w:ascii="Bitstream Vera Sans Mono" w:hAnsi="Bitstream Vera Sans Mono" w:hint="eastAsia"/>
          <w:sz w:val="16"/>
          <w:szCs w:val="16"/>
          <w:u w:val="dotted"/>
        </w:rPr>
        <w:t>"since"(</w:t>
      </w:r>
      <w:r w:rsidRPr="004E38B8">
        <w:rPr>
          <w:rFonts w:ascii="Bitstream Vera Sans Mono" w:hAnsi="Bitstream Vera Sans Mono" w:hint="eastAsia"/>
          <w:sz w:val="16"/>
          <w:szCs w:val="16"/>
          <w:u w:val="dotted"/>
        </w:rPr>
        <w:t>開始</w:t>
      </w:r>
      <w:r w:rsidRPr="004E38B8">
        <w:rPr>
          <w:rFonts w:ascii="Bitstream Vera Sans Mono" w:hAnsi="Bitstream Vera Sans Mono" w:hint="eastAsia"/>
          <w:b/>
          <w:sz w:val="16"/>
          <w:szCs w:val="16"/>
          <w:u w:val="dotted"/>
        </w:rPr>
        <w:t>日期</w:t>
      </w:r>
      <w:r w:rsidRPr="004E38B8">
        <w:rPr>
          <w:rFonts w:ascii="Bitstream Vera Sans Mono" w:hAnsi="Bitstream Vera Sans Mono" w:hint="eastAsia"/>
          <w:sz w:val="16"/>
          <w:szCs w:val="16"/>
          <w:u w:val="dotted"/>
        </w:rPr>
        <w:t>)</w:t>
      </w:r>
      <w:bookmarkStart w:id="0" w:name="_GoBack"/>
      <w:bookmarkEnd w:id="0"/>
      <w:r w:rsidRPr="0036765B">
        <w:rPr>
          <w:rFonts w:ascii="Bitstream Vera Sans Mono" w:hAnsi="Bitstream Vera Sans Mono" w:hint="eastAsia"/>
          <w:sz w:val="16"/>
          <w:szCs w:val="16"/>
        </w:rPr>
        <w:t>起計</w:t>
      </w:r>
      <w:r>
        <w:rPr>
          <w:rFonts w:ascii="Bitstream Vera Sans Mono" w:hAnsi="Bitstream Vera Sans Mono" w:hint="eastAsia"/>
          <w:sz w:val="16"/>
          <w:szCs w:val="16"/>
        </w:rPr>
        <w:t>。</w:t>
      </w:r>
    </w:p>
    <w:sectPr w:rsidR="0036765B" w:rsidRPr="003C283F" w:rsidSect="008A69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376"/>
    <w:multiLevelType w:val="hybridMultilevel"/>
    <w:tmpl w:val="F1747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DD57D5"/>
    <w:multiLevelType w:val="hybridMultilevel"/>
    <w:tmpl w:val="939419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91"/>
    <w:rsid w:val="001125C7"/>
    <w:rsid w:val="0011521D"/>
    <w:rsid w:val="0020140D"/>
    <w:rsid w:val="00257204"/>
    <w:rsid w:val="00280C4E"/>
    <w:rsid w:val="00301133"/>
    <w:rsid w:val="00355602"/>
    <w:rsid w:val="0036765B"/>
    <w:rsid w:val="003C283F"/>
    <w:rsid w:val="004253F8"/>
    <w:rsid w:val="004360EB"/>
    <w:rsid w:val="004E38B8"/>
    <w:rsid w:val="00591151"/>
    <w:rsid w:val="006A1A07"/>
    <w:rsid w:val="008A69AB"/>
    <w:rsid w:val="009A3BFE"/>
    <w:rsid w:val="00C51091"/>
    <w:rsid w:val="00C557F1"/>
    <w:rsid w:val="00E57110"/>
    <w:rsid w:val="00EF6FEA"/>
    <w:rsid w:val="00F1400C"/>
    <w:rsid w:val="00F3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venProjects\JewelryBox\schema\Table%20Schema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Table Schema.dotx</Template>
  <TotalTime>33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 Lin</dc:creator>
  <cp:lastModifiedBy>P-C Lin</cp:lastModifiedBy>
  <cp:revision>13</cp:revision>
  <dcterms:created xsi:type="dcterms:W3CDTF">2015-03-01T14:18:00Z</dcterms:created>
  <dcterms:modified xsi:type="dcterms:W3CDTF">2015-04-09T01:26:00Z</dcterms:modified>
</cp:coreProperties>
</file>