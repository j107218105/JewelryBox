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F96CD9" w:rsidRPr="004360EB" w:rsidTr="004360EB">
        <w:tc>
          <w:tcPr>
            <w:tcW w:w="647" w:type="pct"/>
            <w:shd w:val="clear" w:color="auto" w:fill="7F7F7F" w:themeFill="text1" w:themeFillTint="80"/>
          </w:tcPr>
          <w:p w:rsidR="00F96CD9" w:rsidRPr="004360EB" w:rsidRDefault="00F96CD9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F96CD9" w:rsidRPr="004360EB" w:rsidRDefault="00F96CD9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F96CD9" w:rsidRPr="004360EB" w:rsidRDefault="00F96CD9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F96CD9" w:rsidRPr="004360EB" w:rsidRDefault="00F96CD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F96CD9" w:rsidRPr="004360EB" w:rsidRDefault="00F96CD9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F96CD9" w:rsidRPr="004360EB" w:rsidRDefault="00F96CD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F96CD9">
              <w:rPr>
                <w:rFonts w:ascii="Bitstream Vera Sans Mono" w:hAnsi="Bitstream Vera Sans Mono"/>
                <w:sz w:val="16"/>
                <w:szCs w:val="16"/>
              </w:rPr>
              <w:t>Feedback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F96CD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F96CD9">
              <w:rPr>
                <w:rFonts w:ascii="Bitstream Vera Sans Mono" w:hAnsi="Bitstream Vera Sans Mono"/>
                <w:sz w:val="16"/>
                <w:szCs w:val="16"/>
              </w:rPr>
              <w:t>Feedback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7107CF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反饋</w:t>
            </w:r>
          </w:p>
        </w:tc>
      </w:tr>
      <w:tr w:rsidR="004360EB" w:rsidRPr="004360EB" w:rsidTr="00F96CD9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F96CD9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 w:rsidP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</w:t>
            </w:r>
            <w:r w:rsidR="007107CF">
              <w:rPr>
                <w:rFonts w:ascii="Bitstream Vera Sans Mono" w:hAnsi="Bitstream Vera Sans Mono" w:hint="eastAsia"/>
                <w:sz w:val="16"/>
                <w:szCs w:val="16"/>
              </w:rPr>
              <w:t>8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="007107CF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7107CF" w:rsidRPr="004360EB" w:rsidTr="00F96CD9">
        <w:tc>
          <w:tcPr>
            <w:tcW w:w="1273" w:type="pct"/>
            <w:gridSpan w:val="3"/>
          </w:tcPr>
          <w:p w:rsidR="007107CF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/>
                <w:sz w:val="16"/>
                <w:szCs w:val="16"/>
              </w:rPr>
              <w:t>someone</w:t>
            </w:r>
          </w:p>
        </w:tc>
        <w:tc>
          <w:tcPr>
            <w:tcW w:w="626" w:type="pct"/>
            <w:gridSpan w:val="2"/>
          </w:tcPr>
          <w:p w:rsidR="007107CF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7107CF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7107CF" w:rsidRDefault="007107CF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7107CF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7107CF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</w:p>
        </w:tc>
      </w:tr>
      <w:tr w:rsidR="007107CF" w:rsidRPr="004360EB" w:rsidTr="00F96CD9">
        <w:tc>
          <w:tcPr>
            <w:tcW w:w="1273" w:type="pct"/>
            <w:gridSpan w:val="3"/>
          </w:tcPr>
          <w:p w:rsidR="007107CF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/>
                <w:sz w:val="16"/>
                <w:szCs w:val="16"/>
              </w:rPr>
              <w:t>context</w:t>
            </w:r>
          </w:p>
        </w:tc>
        <w:tc>
          <w:tcPr>
            <w:tcW w:w="626" w:type="pct"/>
            <w:gridSpan w:val="2"/>
          </w:tcPr>
          <w:p w:rsidR="007107CF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/>
                <w:sz w:val="16"/>
                <w:szCs w:val="16"/>
              </w:rPr>
              <w:t>text</w:t>
            </w:r>
          </w:p>
        </w:tc>
        <w:tc>
          <w:tcPr>
            <w:tcW w:w="449" w:type="pct"/>
          </w:tcPr>
          <w:p w:rsidR="007107CF" w:rsidRPr="004360EB" w:rsidRDefault="007107CF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7107CF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7107CF" w:rsidRDefault="007107CF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 w:hint="eastAsia"/>
                <w:sz w:val="16"/>
                <w:szCs w:val="16"/>
              </w:rPr>
              <w:t>內容</w:t>
            </w:r>
          </w:p>
        </w:tc>
      </w:tr>
      <w:tr w:rsidR="007107CF" w:rsidRPr="004360EB" w:rsidTr="00F96CD9">
        <w:tc>
          <w:tcPr>
            <w:tcW w:w="1273" w:type="pct"/>
            <w:gridSpan w:val="3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/>
                <w:sz w:val="16"/>
                <w:szCs w:val="16"/>
              </w:rPr>
              <w:t>posted</w:t>
            </w:r>
          </w:p>
        </w:tc>
        <w:tc>
          <w:tcPr>
            <w:tcW w:w="626" w:type="pct"/>
            <w:gridSpan w:val="2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7107CF" w:rsidRPr="004360EB" w:rsidRDefault="007107CF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now()</w:t>
            </w:r>
          </w:p>
        </w:tc>
        <w:tc>
          <w:tcPr>
            <w:tcW w:w="645" w:type="pct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7107CF" w:rsidRPr="004360EB" w:rsidRDefault="007107C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7107CF">
              <w:rPr>
                <w:rFonts w:ascii="Bitstream Vera Sans Mono" w:hAnsi="Bitstream Vera Sans Mono" w:hint="eastAsia"/>
                <w:sz w:val="16"/>
                <w:szCs w:val="16"/>
              </w:rPr>
              <w:t>發文時戳</w:t>
            </w:r>
          </w:p>
        </w:tc>
      </w:tr>
      <w:tr w:rsidR="004360EB" w:rsidRPr="004360EB" w:rsidTr="00F96CD9">
        <w:tc>
          <w:tcPr>
            <w:tcW w:w="959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>CREATE SEQUENCE"Feedback_id_seq"MAXVALUE 9223372036854775807 CYCLE;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>CREATE TABLE"Feedback"(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ab/>
              <w:t>"id"int8 DEFAULT"nextval"('"Feedback_id_seq"'::"regclass")PRIMARY KEY,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ab/>
              <w:t>"someone"int4 NOT NULL REFERENCES"Someone"("id")ON DELETE RESTRICT ON UPDATE CASCADE,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ab/>
              <w:t>"context"text NOT NULL,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ab/>
              <w:t>"posted"timestamp NOT NULL DEFAULT"now"()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/>
                <w:sz w:val="16"/>
                <w:szCs w:val="16"/>
              </w:rPr>
              <w:t>ALTER SEQUENCE"Feedback_id_seq"OWNED BY"Feedback"."id";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COMMENT ON COLUMN"Feedback"."id"IS'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COMMENT ON COLUMN"Feedback"."someone"IS'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COMMENT ON COLUMN"Feedback"."context"IS'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內文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00CFE" w:rsidRPr="00900CFE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COMMENT ON COLUMN"Feedback"."posted"IS'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發文時戳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900CFE" w:rsidP="00900CF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COMMENT ON TABLE"Feedback"IS'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反饋</w:t>
            </w:r>
            <w:r w:rsidRPr="00900CFE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11521D" w:rsidRPr="004360EB" w:rsidRDefault="0011521D" w:rsidP="0011521D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Pr="004360EB" w:rsidRDefault="00FB31B8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管理者回覆係以電子郵件方式。</w:t>
      </w:r>
      <w:bookmarkStart w:id="0" w:name="_GoBack"/>
      <w:bookmarkEnd w:id="0"/>
    </w:p>
    <w:sectPr w:rsidR="004360EB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D9"/>
    <w:rsid w:val="0011521D"/>
    <w:rsid w:val="00257204"/>
    <w:rsid w:val="00280C4E"/>
    <w:rsid w:val="00355602"/>
    <w:rsid w:val="004360EB"/>
    <w:rsid w:val="007107CF"/>
    <w:rsid w:val="008A69AB"/>
    <w:rsid w:val="00900CFE"/>
    <w:rsid w:val="009A3BFE"/>
    <w:rsid w:val="00E57110"/>
    <w:rsid w:val="00F3659D"/>
    <w:rsid w:val="00F96CD9"/>
    <w:rsid w:val="00F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4</cp:revision>
  <dcterms:created xsi:type="dcterms:W3CDTF">2015-03-01T14:51:00Z</dcterms:created>
  <dcterms:modified xsi:type="dcterms:W3CDTF">2015-04-09T01:22:00Z</dcterms:modified>
</cp:coreProperties>
</file>