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59"/>
        <w:gridCol w:w="993"/>
        <w:gridCol w:w="1000"/>
        <w:gridCol w:w="997"/>
        <w:gridCol w:w="997"/>
        <w:gridCol w:w="1430"/>
        <w:gridCol w:w="1293"/>
        <w:gridCol w:w="2054"/>
        <w:gridCol w:w="2057"/>
        <w:gridCol w:w="993"/>
        <w:gridCol w:w="2047"/>
      </w:tblGrid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DATABASE</w:t>
            </w:r>
          </w:p>
        </w:tc>
        <w:tc>
          <w:tcPr>
            <w:tcW w:w="939" w:type="pct"/>
            <w:gridSpan w:val="3"/>
          </w:tcPr>
          <w:p w:rsidR="004360EB" w:rsidRPr="004360EB" w:rsidRDefault="00C43944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JewelryboxDB</w:t>
            </w:r>
          </w:p>
        </w:tc>
        <w:tc>
          <w:tcPr>
            <w:tcW w:w="762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SCHEMA</w:t>
            </w:r>
          </w:p>
        </w:tc>
        <w:tc>
          <w:tcPr>
            <w:tcW w:w="1051" w:type="pct"/>
            <w:gridSpan w:val="2"/>
          </w:tcPr>
          <w:p w:rsidR="004360EB" w:rsidRPr="004360EB" w:rsidRDefault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public</w:t>
            </w:r>
          </w:p>
        </w:tc>
        <w:tc>
          <w:tcPr>
            <w:tcW w:w="646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TABLE</w:t>
            </w:r>
          </w:p>
        </w:tc>
        <w:tc>
          <w:tcPr>
            <w:tcW w:w="955" w:type="pct"/>
            <w:gridSpan w:val="2"/>
          </w:tcPr>
          <w:p w:rsidR="004360EB" w:rsidRPr="004360EB" w:rsidRDefault="00C43944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Someone</w:t>
            </w:r>
          </w:p>
        </w:tc>
      </w:tr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SEQUENCE</w:t>
            </w:r>
          </w:p>
        </w:tc>
        <w:tc>
          <w:tcPr>
            <w:tcW w:w="2107" w:type="pct"/>
            <w:gridSpan w:val="6"/>
          </w:tcPr>
          <w:p w:rsidR="004360EB" w:rsidRPr="004360EB" w:rsidRDefault="003654E6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Someone</w:t>
            </w:r>
            <w:r w:rsidR="00280C4E" w:rsidRPr="004360EB">
              <w:rPr>
                <w:rFonts w:ascii="Bitstream Vera Sans Mono" w:hAnsi="Bitstream Vera Sans Mono"/>
                <w:sz w:val="16"/>
                <w:szCs w:val="16"/>
              </w:rPr>
              <w:t>_id_seq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  <w:tc>
          <w:tcPr>
            <w:tcW w:w="1601" w:type="pct"/>
            <w:gridSpan w:val="3"/>
          </w:tcPr>
          <w:p w:rsidR="004360EB" w:rsidRPr="004360EB" w:rsidRDefault="009F243C" w:rsidP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會員</w:t>
            </w:r>
          </w:p>
        </w:tc>
      </w:tr>
      <w:tr w:rsidR="004360EB" w:rsidRPr="004360EB" w:rsidTr="009F243C">
        <w:tc>
          <w:tcPr>
            <w:tcW w:w="1273" w:type="pct"/>
            <w:gridSpan w:val="3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COLUMN</w:t>
            </w:r>
          </w:p>
        </w:tc>
        <w:tc>
          <w:tcPr>
            <w:tcW w:w="626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TYPE</w:t>
            </w:r>
          </w:p>
        </w:tc>
        <w:tc>
          <w:tcPr>
            <w:tcW w:w="449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NULLABLE</w:t>
            </w:r>
          </w:p>
        </w:tc>
        <w:tc>
          <w:tcPr>
            <w:tcW w:w="406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DEFAULT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INDEX</w:t>
            </w:r>
          </w:p>
        </w:tc>
        <w:tc>
          <w:tcPr>
            <w:tcW w:w="958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REFERENCES</w:t>
            </w:r>
          </w:p>
        </w:tc>
        <w:tc>
          <w:tcPr>
            <w:tcW w:w="643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</w:tr>
      <w:tr w:rsidR="004360EB" w:rsidRPr="004360EB" w:rsidTr="009F243C">
        <w:tc>
          <w:tcPr>
            <w:tcW w:w="1273" w:type="pct"/>
            <w:gridSpan w:val="3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id</w:t>
            </w:r>
          </w:p>
        </w:tc>
        <w:tc>
          <w:tcPr>
            <w:tcW w:w="626" w:type="pct"/>
            <w:gridSpan w:val="2"/>
          </w:tcPr>
          <w:p w:rsidR="004360EB" w:rsidRPr="004360EB" w:rsidRDefault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serial4</w:t>
            </w:r>
          </w:p>
        </w:tc>
        <w:tc>
          <w:tcPr>
            <w:tcW w:w="449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PRIMARY KEY</w:t>
            </w:r>
          </w:p>
        </w:tc>
        <w:tc>
          <w:tcPr>
            <w:tcW w:w="958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4360EB" w:rsidRPr="004360EB" w:rsidRDefault="004360EB" w:rsidP="002F754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="002F754B">
              <w:rPr>
                <w:rFonts w:ascii="Bitstream Vera Sans Mono" w:hAnsi="Bitstream Vera Sans Mono" w:hint="eastAsia"/>
                <w:sz w:val="16"/>
                <w:szCs w:val="16"/>
              </w:rPr>
              <w:t>32</w:t>
            </w:r>
            <w:bookmarkStart w:id="0" w:name="_GoBack"/>
            <w:bookmarkEnd w:id="0"/>
            <w:r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)</w:t>
            </w:r>
          </w:p>
        </w:tc>
      </w:tr>
      <w:tr w:rsidR="009F243C" w:rsidRPr="004360EB" w:rsidTr="009F243C">
        <w:tc>
          <w:tcPr>
            <w:tcW w:w="1273" w:type="pct"/>
            <w:gridSpan w:val="3"/>
          </w:tcPr>
          <w:p w:rsidR="009F243C" w:rsidRDefault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facebookId</w:t>
            </w:r>
          </w:p>
        </w:tc>
        <w:tc>
          <w:tcPr>
            <w:tcW w:w="626" w:type="pct"/>
            <w:gridSpan w:val="2"/>
          </w:tcPr>
          <w:p w:rsidR="009F243C" w:rsidRDefault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varchar</w:t>
            </w:r>
          </w:p>
        </w:tc>
        <w:tc>
          <w:tcPr>
            <w:tcW w:w="449" w:type="pct"/>
          </w:tcPr>
          <w:p w:rsidR="009F243C" w:rsidRPr="004360EB" w:rsidRDefault="009F243C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9F243C" w:rsidRPr="004360EB" w:rsidRDefault="009F243C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9F243C" w:rsidRDefault="00FC2BD4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UNIQUE</w:t>
            </w:r>
          </w:p>
        </w:tc>
        <w:tc>
          <w:tcPr>
            <w:tcW w:w="958" w:type="pct"/>
            <w:gridSpan w:val="2"/>
          </w:tcPr>
          <w:p w:rsidR="009F243C" w:rsidRPr="004360EB" w:rsidRDefault="009F243C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9F243C" w:rsidRDefault="009F243C" w:rsidP="004360EB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Facebook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帳號</w:t>
            </w:r>
          </w:p>
        </w:tc>
      </w:tr>
      <w:tr w:rsidR="00214900" w:rsidRPr="004360EB" w:rsidTr="009F243C">
        <w:tc>
          <w:tcPr>
            <w:tcW w:w="1273" w:type="pct"/>
            <w:gridSpan w:val="3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googleID</w:t>
            </w:r>
          </w:p>
        </w:tc>
        <w:tc>
          <w:tcPr>
            <w:tcW w:w="626" w:type="pct"/>
            <w:gridSpan w:val="2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varchar</w:t>
            </w:r>
          </w:p>
        </w:tc>
        <w:tc>
          <w:tcPr>
            <w:tcW w:w="449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214900" w:rsidRDefault="00214900" w:rsidP="00D92579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UNIQUE</w:t>
            </w:r>
          </w:p>
        </w:tc>
        <w:tc>
          <w:tcPr>
            <w:tcW w:w="958" w:type="pct"/>
            <w:gridSpan w:val="2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214900" w:rsidRDefault="00214900" w:rsidP="004360EB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Google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帳號</w:t>
            </w:r>
          </w:p>
        </w:tc>
      </w:tr>
      <w:tr w:rsidR="00214900" w:rsidRPr="004360EB" w:rsidTr="009F243C">
        <w:tc>
          <w:tcPr>
            <w:tcW w:w="1273" w:type="pct"/>
            <w:gridSpan w:val="3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birthday</w:t>
            </w:r>
          </w:p>
        </w:tc>
        <w:tc>
          <w:tcPr>
            <w:tcW w:w="626" w:type="pct"/>
            <w:gridSpan w:val="2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date</w:t>
            </w:r>
          </w:p>
        </w:tc>
        <w:tc>
          <w:tcPr>
            <w:tcW w:w="449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214900" w:rsidRDefault="00214900" w:rsidP="004360EB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生日</w:t>
            </w:r>
          </w:p>
        </w:tc>
      </w:tr>
      <w:tr w:rsidR="00214900" w:rsidRPr="004360EB" w:rsidTr="009F243C">
        <w:tc>
          <w:tcPr>
            <w:tcW w:w="1273" w:type="pct"/>
            <w:gridSpan w:val="3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gender</w:t>
            </w:r>
          </w:p>
        </w:tc>
        <w:tc>
          <w:tcPr>
            <w:tcW w:w="626" w:type="pct"/>
            <w:gridSpan w:val="2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bool</w:t>
            </w:r>
          </w:p>
        </w:tc>
        <w:tc>
          <w:tcPr>
            <w:tcW w:w="449" w:type="pct"/>
          </w:tcPr>
          <w:p w:rsidR="00214900" w:rsidRPr="004360EB" w:rsidRDefault="00214900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214900" w:rsidRDefault="00214900" w:rsidP="004360EB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性別</w:t>
            </w:r>
          </w:p>
        </w:tc>
      </w:tr>
      <w:tr w:rsidR="00214900" w:rsidRPr="004360EB" w:rsidTr="009F243C">
        <w:tc>
          <w:tcPr>
            <w:tcW w:w="1273" w:type="pct"/>
            <w:gridSpan w:val="3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name</w:t>
            </w:r>
          </w:p>
        </w:tc>
        <w:tc>
          <w:tcPr>
            <w:tcW w:w="626" w:type="pct"/>
            <w:gridSpan w:val="2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varchar</w:t>
            </w:r>
          </w:p>
        </w:tc>
        <w:tc>
          <w:tcPr>
            <w:tcW w:w="449" w:type="pct"/>
          </w:tcPr>
          <w:p w:rsidR="00214900" w:rsidRPr="004360EB" w:rsidRDefault="00214900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214900" w:rsidRDefault="00214900" w:rsidP="004360EB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全名</w:t>
            </w:r>
          </w:p>
        </w:tc>
      </w:tr>
      <w:tr w:rsidR="00214900" w:rsidRPr="004360EB" w:rsidTr="009F243C">
        <w:tc>
          <w:tcPr>
            <w:tcW w:w="1273" w:type="pct"/>
            <w:gridSpan w:val="3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email</w:t>
            </w:r>
          </w:p>
        </w:tc>
        <w:tc>
          <w:tcPr>
            <w:tcW w:w="626" w:type="pct"/>
            <w:gridSpan w:val="2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varchar</w:t>
            </w:r>
          </w:p>
        </w:tc>
        <w:tc>
          <w:tcPr>
            <w:tcW w:w="449" w:type="pct"/>
          </w:tcPr>
          <w:p w:rsidR="00214900" w:rsidRPr="004360EB" w:rsidRDefault="00214900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214900" w:rsidRDefault="00214900" w:rsidP="00D92579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UNIQUE</w:t>
            </w:r>
          </w:p>
        </w:tc>
        <w:tc>
          <w:tcPr>
            <w:tcW w:w="958" w:type="pct"/>
            <w:gridSpan w:val="2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214900" w:rsidRDefault="00214900" w:rsidP="004360EB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電子郵件</w:t>
            </w:r>
          </w:p>
        </w:tc>
      </w:tr>
      <w:tr w:rsidR="00214900" w:rsidRPr="004360EB" w:rsidTr="009F243C">
        <w:tc>
          <w:tcPr>
            <w:tcW w:w="1273" w:type="pct"/>
            <w:gridSpan w:val="3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denied</w:t>
            </w:r>
          </w:p>
        </w:tc>
        <w:tc>
          <w:tcPr>
            <w:tcW w:w="626" w:type="pct"/>
            <w:gridSpan w:val="2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bool</w:t>
            </w:r>
          </w:p>
        </w:tc>
        <w:tc>
          <w:tcPr>
            <w:tcW w:w="449" w:type="pct"/>
          </w:tcPr>
          <w:p w:rsidR="00214900" w:rsidRPr="004360EB" w:rsidRDefault="00214900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NOT NULL</w:t>
            </w:r>
          </w:p>
        </w:tc>
        <w:tc>
          <w:tcPr>
            <w:tcW w:w="406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FALSE</w:t>
            </w:r>
          </w:p>
        </w:tc>
        <w:tc>
          <w:tcPr>
            <w:tcW w:w="645" w:type="pct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214900" w:rsidRDefault="00214900" w:rsidP="004360EB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封鎖</w:t>
            </w:r>
          </w:p>
        </w:tc>
      </w:tr>
      <w:tr w:rsidR="00214900" w:rsidRPr="004360EB" w:rsidTr="009F243C">
        <w:tc>
          <w:tcPr>
            <w:tcW w:w="1273" w:type="pct"/>
            <w:gridSpan w:val="3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cellular</w:t>
            </w:r>
          </w:p>
        </w:tc>
        <w:tc>
          <w:tcPr>
            <w:tcW w:w="626" w:type="pct"/>
            <w:gridSpan w:val="2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varchar</w:t>
            </w:r>
          </w:p>
        </w:tc>
        <w:tc>
          <w:tcPr>
            <w:tcW w:w="449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214900" w:rsidRDefault="00214900" w:rsidP="00D92579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UNIQUE</w:t>
            </w:r>
          </w:p>
        </w:tc>
        <w:tc>
          <w:tcPr>
            <w:tcW w:w="958" w:type="pct"/>
            <w:gridSpan w:val="2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214900" w:rsidRDefault="00214900" w:rsidP="004360EB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手機</w:t>
            </w:r>
          </w:p>
        </w:tc>
      </w:tr>
      <w:tr w:rsidR="00214900" w:rsidRPr="004360EB" w:rsidTr="009F243C">
        <w:tc>
          <w:tcPr>
            <w:tcW w:w="1273" w:type="pct"/>
            <w:gridSpan w:val="3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occupation</w:t>
            </w:r>
          </w:p>
        </w:tc>
        <w:tc>
          <w:tcPr>
            <w:tcW w:w="626" w:type="pct"/>
            <w:gridSpan w:val="2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int2</w:t>
            </w:r>
          </w:p>
        </w:tc>
        <w:tc>
          <w:tcPr>
            <w:tcW w:w="449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214900" w:rsidRDefault="00214900" w:rsidP="00D92579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O</w:t>
            </w:r>
            <w:r w:rsidRPr="009F243C">
              <w:rPr>
                <w:rFonts w:ascii="Bitstream Vera Sans Mono" w:hAnsi="Bitstream Vera Sans Mono"/>
                <w:sz w:val="16"/>
                <w:szCs w:val="16"/>
              </w:rPr>
              <w:t>ccupation</w:t>
            </w:r>
          </w:p>
        </w:tc>
        <w:tc>
          <w:tcPr>
            <w:tcW w:w="643" w:type="pct"/>
          </w:tcPr>
          <w:p w:rsidR="00214900" w:rsidRDefault="00214900" w:rsidP="004360EB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職業</w:t>
            </w:r>
          </w:p>
        </w:tc>
      </w:tr>
      <w:tr w:rsidR="00214900" w:rsidRPr="004360EB" w:rsidTr="009F243C">
        <w:tc>
          <w:tcPr>
            <w:tcW w:w="1273" w:type="pct"/>
            <w:gridSpan w:val="3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financialInstitution</w:t>
            </w:r>
          </w:p>
        </w:tc>
        <w:tc>
          <w:tcPr>
            <w:tcW w:w="626" w:type="pct"/>
            <w:gridSpan w:val="2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int2</w:t>
            </w:r>
          </w:p>
        </w:tc>
        <w:tc>
          <w:tcPr>
            <w:tcW w:w="449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214900" w:rsidRDefault="00214900" w:rsidP="00D92579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F</w:t>
            </w:r>
            <w:r w:rsidRPr="009F243C">
              <w:rPr>
                <w:rFonts w:ascii="Bitstream Vera Sans Mono" w:hAnsi="Bitstream Vera Sans Mono"/>
                <w:sz w:val="16"/>
                <w:szCs w:val="16"/>
              </w:rPr>
              <w:t>inancialInstitution</w:t>
            </w:r>
          </w:p>
        </w:tc>
        <w:tc>
          <w:tcPr>
            <w:tcW w:w="643" w:type="pct"/>
          </w:tcPr>
          <w:p w:rsidR="00214900" w:rsidRDefault="00214900" w:rsidP="004360EB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金融機構</w:t>
            </w:r>
          </w:p>
        </w:tc>
      </w:tr>
      <w:tr w:rsidR="00214900" w:rsidRPr="004360EB" w:rsidTr="009F243C">
        <w:tc>
          <w:tcPr>
            <w:tcW w:w="1273" w:type="pct"/>
            <w:gridSpan w:val="3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financialAccountHolder</w:t>
            </w:r>
          </w:p>
        </w:tc>
        <w:tc>
          <w:tcPr>
            <w:tcW w:w="626" w:type="pct"/>
            <w:gridSpan w:val="2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varchar</w:t>
            </w:r>
          </w:p>
        </w:tc>
        <w:tc>
          <w:tcPr>
            <w:tcW w:w="449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214900" w:rsidRDefault="00214900" w:rsidP="004360EB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金融帳戶戶名</w:t>
            </w:r>
          </w:p>
        </w:tc>
      </w:tr>
      <w:tr w:rsidR="00214900" w:rsidRPr="004360EB" w:rsidTr="009F243C">
        <w:tc>
          <w:tcPr>
            <w:tcW w:w="1273" w:type="pct"/>
            <w:gridSpan w:val="3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financialAccountNumber</w:t>
            </w:r>
          </w:p>
        </w:tc>
        <w:tc>
          <w:tcPr>
            <w:tcW w:w="626" w:type="pct"/>
            <w:gridSpan w:val="2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varchar</w:t>
            </w:r>
          </w:p>
        </w:tc>
        <w:tc>
          <w:tcPr>
            <w:tcW w:w="449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214900" w:rsidRDefault="00214900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214900" w:rsidRDefault="00214900" w:rsidP="004360EB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金融帳戶號碼</w:t>
            </w:r>
          </w:p>
        </w:tc>
      </w:tr>
      <w:tr w:rsidR="00214900" w:rsidRPr="004360EB" w:rsidTr="009F243C">
        <w:tc>
          <w:tcPr>
            <w:tcW w:w="1273" w:type="pct"/>
            <w:gridSpan w:val="3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district</w:t>
            </w:r>
          </w:p>
        </w:tc>
        <w:tc>
          <w:tcPr>
            <w:tcW w:w="626" w:type="pct"/>
            <w:gridSpan w:val="2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int2</w:t>
            </w:r>
          </w:p>
        </w:tc>
        <w:tc>
          <w:tcPr>
            <w:tcW w:w="449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6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958" w:type="pct"/>
            <w:gridSpan w:val="2"/>
          </w:tcPr>
          <w:p w:rsidR="00214900" w:rsidRPr="004360EB" w:rsidRDefault="00214900" w:rsidP="00D92579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D</w:t>
            </w:r>
            <w:r w:rsidRPr="009F243C">
              <w:rPr>
                <w:rFonts w:ascii="Bitstream Vera Sans Mono" w:hAnsi="Bitstream Vera Sans Mono"/>
                <w:sz w:val="16"/>
                <w:szCs w:val="16"/>
              </w:rPr>
              <w:t>istrict</w:t>
            </w:r>
          </w:p>
        </w:tc>
        <w:tc>
          <w:tcPr>
            <w:tcW w:w="643" w:type="pct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外鍵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: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行政區</w:t>
            </w:r>
          </w:p>
        </w:tc>
      </w:tr>
      <w:tr w:rsidR="00214900" w:rsidRPr="004360EB" w:rsidTr="009F243C">
        <w:tc>
          <w:tcPr>
            <w:tcW w:w="959" w:type="pct"/>
            <w:gridSpan w:val="2"/>
            <w:shd w:val="clear" w:color="auto" w:fill="7F7F7F" w:themeFill="text1" w:themeFillTint="80"/>
          </w:tcPr>
          <w:p w:rsidR="00214900" w:rsidRPr="004360EB" w:rsidRDefault="00214900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Unique Constraint</w:t>
            </w:r>
          </w:p>
        </w:tc>
        <w:tc>
          <w:tcPr>
            <w:tcW w:w="4041" w:type="pct"/>
            <w:gridSpan w:val="9"/>
          </w:tcPr>
          <w:p w:rsidR="00214900" w:rsidRPr="004360EB" w:rsidRDefault="00214900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214900">
              <w:rPr>
                <w:rFonts w:ascii="Bitstream Vera Sans Mono" w:hAnsi="Bitstream Vera Sans Mono"/>
                <w:sz w:val="16"/>
                <w:szCs w:val="16"/>
              </w:rPr>
              <w:t>UNIQUE(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"</w:t>
            </w:r>
            <w:r w:rsidRPr="00214900">
              <w:rPr>
                <w:rFonts w:ascii="Bitstream Vera Sans Mono" w:hAnsi="Bitstream Vera Sans Mono"/>
                <w:sz w:val="16"/>
                <w:szCs w:val="16"/>
              </w:rPr>
              <w:t>financialInstitution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"</w:t>
            </w:r>
            <w:r w:rsidRPr="00214900">
              <w:rPr>
                <w:rFonts w:ascii="Bitstream Vera Sans Mono" w:hAnsi="Bitstream Vera Sans Mono"/>
                <w:sz w:val="16"/>
                <w:szCs w:val="16"/>
              </w:rPr>
              <w:t>,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"</w:t>
            </w:r>
            <w:r w:rsidRPr="00214900">
              <w:rPr>
                <w:rFonts w:ascii="Bitstream Vera Sans Mono" w:hAnsi="Bitstream Vera Sans Mono"/>
                <w:sz w:val="16"/>
                <w:szCs w:val="16"/>
              </w:rPr>
              <w:t>financialAccountNumber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"</w:t>
            </w:r>
            <w:r w:rsidRPr="00214900">
              <w:rPr>
                <w:rFonts w:ascii="Bitstream Vera Sans Mono" w:hAnsi="Bitstream Vera Sans Mono"/>
                <w:sz w:val="16"/>
                <w:szCs w:val="16"/>
              </w:rPr>
              <w:t>)</w:t>
            </w: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efinition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4360EB" w:rsidRPr="004360EB" w:rsidTr="008A69AB">
        <w:tc>
          <w:tcPr>
            <w:tcW w:w="5000" w:type="pct"/>
          </w:tcPr>
          <w:p w:rsidR="009F243C" w:rsidRPr="009F243C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CREATE SEQUENCE"Someone_id_seq"MAXVALUE 2147483647 CYCLE;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CREATE TABLE"Someone"(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ab/>
              <w:t>"id"int4 DEFAULT"nextval"('"Someone_id_seq"'::"regclass")PRIMARY KEY,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ab/>
              <w:t>"facebookId"varchar UNIQUE,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ab/>
              <w:t>"googleID"varchar UNIQUE,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ab/>
              <w:t>"birthday"date NOT NULL,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ab/>
              <w:t>"gender"bool NOT NULL,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ab/>
              <w:t>"name"varchar NOT NULL,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ab/>
              <w:t>"email"varchar NOT NULL UNIQUE,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ab/>
              <w:t>"denied"bool NOT NULL DEFAULT'0',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lastRenderedPageBreak/>
              <w:tab/>
              <w:t>"cellular"varchar UNIQUE,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ab/>
              <w:t>"occupation"int2 REFERENCES"Occupation"("id")ON DELETE RESTRICT ON UPDATE CASCADE,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ab/>
              <w:t>"financialInstitution"int2 REFERENCES"FinancialInstitution"("id")ON DELETE RESTRICT ON UPDATE CASCADE,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ab/>
              <w:t>"financialAccountHolder"varchar,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ab/>
              <w:t>"financialAccountNumber"varchar,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ab/>
              <w:t>"district"int2 REFERENCES"District"("id")ON DELETE RESTRICT ON UPDATE CASCADE,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ab/>
              <w:t>UNIQUE("financialInstitution","financialAccountNumber")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);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ALTER SEQUENCE"Someone_id_seq"OWNED BY"Someone"."id";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COMMENT ON COLUMN"Someone"."id"IS'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長度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32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)';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COMMENT ON COLUMN"Someone"."facebookId"IS'Facebook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帳號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COMMENT ON COLUMN"Someone"."googleID"IS'Google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帳號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COMMENT ON COLUMN"Someone"."birthday"IS'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生日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COMMENT ON COLUMN"Someone"."gender"IS'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性別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COMMENT ON COLUMN"Someone"."name"IS'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全名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COMMENT ON COLUMN"Someone"."email"IS'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電子郵件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COMMENT ON COLUMN"Someone"."denied"IS'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封鎖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COMMENT ON COLUMN"Someone"."cellular"IS'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手機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COMMENT ON COLUMN"Someone"."occupation"IS'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外鍵：職業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COMMENT ON COLUMN"Someone"."financialInstitution"IS'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外鍵：金融機構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COMMENT ON COLUMN"Someone"."financialAccountHolder"IS'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金融帳戶戶名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COMMENT ON COLUMN"Someone"."financialAccountNumber"IS'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金融帳戶號碼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COMMENT ON COLUMN"Someone"."district"IS'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外鍵：行政區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F3659D" w:rsidRPr="004360EB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COMMENT ON TABLE"Someone"IS'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會員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</w:tc>
      </w:tr>
    </w:tbl>
    <w:p w:rsidR="0011521D" w:rsidRPr="004360EB" w:rsidRDefault="0011521D" w:rsidP="0011521D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lastRenderedPageBreak/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>
        <w:rPr>
          <w:rFonts w:ascii="Georgia" w:hAnsi="Georgia" w:hint="eastAsia"/>
          <w:b/>
          <w:sz w:val="16"/>
          <w:szCs w:val="16"/>
        </w:rPr>
        <w:t>M</w:t>
      </w:r>
      <w:r>
        <w:rPr>
          <w:rFonts w:ascii="Georgia" w:hAnsi="Georgia" w:hint="eastAsia"/>
          <w:sz w:val="16"/>
          <w:szCs w:val="16"/>
        </w:rPr>
        <w:t>an</w:t>
      </w:r>
      <w:r w:rsidRPr="004360EB">
        <w:rPr>
          <w:rFonts w:ascii="Georgia" w:hAnsi="Georgia"/>
          <w:sz w:val="16"/>
          <w:szCs w:val="16"/>
        </w:rPr>
        <w:t>i</w:t>
      </w:r>
      <w:r>
        <w:rPr>
          <w:rFonts w:ascii="Georgia" w:hAnsi="Georgia" w:hint="eastAsia"/>
          <w:sz w:val="16"/>
          <w:szCs w:val="16"/>
        </w:rPr>
        <w:t>pula</w:t>
      </w:r>
      <w:r w:rsidRPr="004360EB">
        <w:rPr>
          <w:rFonts w:ascii="Georgia" w:hAnsi="Georgia"/>
          <w:sz w:val="16"/>
          <w:szCs w:val="16"/>
        </w:rPr>
        <w:t xml:space="preserve">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11521D" w:rsidRPr="004360EB" w:rsidTr="00560FCC">
        <w:tc>
          <w:tcPr>
            <w:tcW w:w="5000" w:type="pct"/>
          </w:tcPr>
          <w:p w:rsidR="009F243C" w:rsidRPr="009F243C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/>
                <w:sz w:val="16"/>
                <w:szCs w:val="16"/>
              </w:rPr>
              <w:t>INSERT INTO"Someone"("facebookId","googleID","birthday","gender","name","email")VALUES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(E'495028320637268',E'108242987103370290694','1976-01-13','1',E'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高科技黑手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',E'jewelrybox.tw@gmail.com'),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(E'100000419207522',NULL,'1984-03-08','0',E'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鄭惠文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',E'amycheng0308@gmail.com'),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(E'100000273190144',NULL,'1992-09-08','1',E'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許伯維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',E'xu_bao_he_azlzypm_xu_bao_he@gmail.com'),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lastRenderedPageBreak/>
              <w:t>(E'1375249659452939',NULL,'1984-03-08','0',E'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鄭寶盒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',E'zheng_bao_he_mjgupdf_zheng_bao_he@tfbnw.net'),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(E'1375315626112981',NULL,'1992-09-08','1',E'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許寶盒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',E'xu_bao_he_azlzypm_xu_bao_he@tfbnw.net'),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(E'1385033031806509',NULL,'1976-01-13','1',E'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林寶盒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',E'lin_bao_he_knwzsva_lin_bao_he@tfbnw.net'),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(E'1377630472550422',NULL,'2000-02-07','0',E'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李利貞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',E'li_li_zhen_elpdnga_li_li_zhen@tfbnw.net'),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(E'1385146031797749',NULL,'2000-11-28','1',E'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鬼谷子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',E'wang_xu_aovzxuv_wang_xu@tfbnw.net'),</w:t>
            </w:r>
          </w:p>
          <w:p w:rsidR="009F243C" w:rsidRPr="009F243C" w:rsidRDefault="009F243C" w:rsidP="009F243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(E'1380825598897996',NULL,'1927-06-18','1',E'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張作霖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',E'zhang_zuo_lin_sdwjjfi_zhang_zuo_lin@tfbnw.net'),</w:t>
            </w:r>
          </w:p>
          <w:p w:rsidR="0011521D" w:rsidRPr="004360EB" w:rsidRDefault="009F243C" w:rsidP="009F243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(E'1377780149202432',NULL,'1959-04-27','1',E'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劉少奇</w:t>
            </w:r>
            <w:r w:rsidRPr="009F243C">
              <w:rPr>
                <w:rFonts w:ascii="Bitstream Vera Sans Mono" w:hAnsi="Bitstream Vera Sans Mono" w:hint="eastAsia"/>
                <w:sz w:val="16"/>
                <w:szCs w:val="16"/>
              </w:rPr>
              <w:t>',E'liu_shao_qi_uvyfait_liu_shao_qi@tfbnw.net');</w:t>
            </w: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lastRenderedPageBreak/>
        <w:t>Change Log:</w:t>
      </w:r>
    </w:p>
    <w:p w:rsidR="004360EB" w:rsidRPr="004360EB" w:rsidRDefault="004360EB" w:rsidP="004360EB">
      <w:pPr>
        <w:pStyle w:val="a4"/>
        <w:numPr>
          <w:ilvl w:val="0"/>
          <w:numId w:val="1"/>
        </w:numPr>
        <w:ind w:leftChars="0"/>
        <w:rPr>
          <w:rFonts w:ascii="Georgia" w:hAnsi="Georgia"/>
          <w:sz w:val="16"/>
          <w:szCs w:val="16"/>
        </w:rPr>
      </w:pPr>
    </w:p>
    <w:p w:rsidR="009A3BFE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Applications:</w:t>
      </w:r>
    </w:p>
    <w:p w:rsidR="004360EB" w:rsidRPr="004360EB" w:rsidRDefault="004360EB" w:rsidP="004360EB">
      <w:pPr>
        <w:pStyle w:val="a4"/>
        <w:numPr>
          <w:ilvl w:val="0"/>
          <w:numId w:val="2"/>
        </w:numPr>
        <w:ind w:leftChars="0"/>
        <w:rPr>
          <w:rFonts w:ascii="Georgia" w:hAnsi="Georgia"/>
          <w:sz w:val="16"/>
          <w:szCs w:val="16"/>
        </w:rPr>
      </w:pPr>
    </w:p>
    <w:sectPr w:rsidR="004360EB" w:rsidRPr="004360EB" w:rsidSect="008A69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6376"/>
    <w:multiLevelType w:val="hybridMultilevel"/>
    <w:tmpl w:val="F1747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DD57D5"/>
    <w:multiLevelType w:val="hybridMultilevel"/>
    <w:tmpl w:val="939419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944"/>
    <w:rsid w:val="0011521D"/>
    <w:rsid w:val="00214900"/>
    <w:rsid w:val="00257204"/>
    <w:rsid w:val="00280C4E"/>
    <w:rsid w:val="002F754B"/>
    <w:rsid w:val="00355602"/>
    <w:rsid w:val="003654E6"/>
    <w:rsid w:val="004360EB"/>
    <w:rsid w:val="008A69AB"/>
    <w:rsid w:val="009A3BFE"/>
    <w:rsid w:val="009F243C"/>
    <w:rsid w:val="00C00485"/>
    <w:rsid w:val="00C43944"/>
    <w:rsid w:val="00E57110"/>
    <w:rsid w:val="00F3659D"/>
    <w:rsid w:val="00FC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avenProjects\JewelryBox\schema\Table%20Schema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Table Schema.dotx</Template>
  <TotalTime>68</TotalTime>
  <Pages>3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 Lin</dc:creator>
  <cp:lastModifiedBy>P-C Lin</cp:lastModifiedBy>
  <cp:revision>7</cp:revision>
  <dcterms:created xsi:type="dcterms:W3CDTF">2015-03-01T12:58:00Z</dcterms:created>
  <dcterms:modified xsi:type="dcterms:W3CDTF">2015-03-01T14:20:00Z</dcterms:modified>
</cp:coreProperties>
</file>